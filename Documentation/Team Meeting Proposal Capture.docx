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1B845B92" w14:textId="77777777" w:rsidTr="001E0877">
        <w:tc>
          <w:tcPr>
            <w:tcW w:w="7650" w:type="dxa"/>
          </w:tcPr>
          <w:p w14:paraId="2373BFBC" w14:textId="3094F823" w:rsidR="002B2D13" w:rsidRPr="00D60069" w:rsidRDefault="00C93723" w:rsidP="00271828">
            <w:pPr>
              <w:pStyle w:val="Title"/>
            </w:pPr>
            <w:r>
              <w:t>Proposal Capture</w:t>
            </w:r>
            <w:r w:rsidR="00271828">
              <w:t xml:space="preserve"> </w:t>
            </w:r>
            <w:r w:rsidR="007024FB">
              <w:t>Discussion</w:t>
            </w:r>
          </w:p>
        </w:tc>
        <w:tc>
          <w:tcPr>
            <w:tcW w:w="2574" w:type="dxa"/>
            <w:vAlign w:val="bottom"/>
          </w:tcPr>
          <w:p w14:paraId="2A8F5B33" w14:textId="5BB4B2D1" w:rsidR="00D62E01" w:rsidRPr="00D60069" w:rsidRDefault="007024FB">
            <w:pPr>
              <w:pStyle w:val="Heading3"/>
            </w:pPr>
            <w:r>
              <w:t>Date(s)</w:t>
            </w:r>
          </w:p>
          <w:sdt>
            <w:sdtPr>
              <w:alias w:val="Time"/>
              <w:tag w:val="Time"/>
              <w:id w:val="807176113"/>
              <w:placeholder>
                <w:docPart w:val="7C491D12BC0244BA8DAD6AC92EEE52F3"/>
              </w:placeholder>
              <w:temporary/>
              <w:showingPlcHdr/>
              <w15:appearance w15:val="hidden"/>
            </w:sdtPr>
            <w:sdtEndPr/>
            <w:sdtContent>
              <w:p w14:paraId="58AA8D71" w14:textId="77777777" w:rsidR="00D62E01" w:rsidRPr="00D60069" w:rsidRDefault="00D62E01">
                <w:pPr>
                  <w:pStyle w:val="Heading3"/>
                </w:pPr>
                <w:r w:rsidRPr="00D60069">
                  <w:t>Time</w:t>
                </w:r>
              </w:p>
            </w:sdtContent>
          </w:sdt>
          <w:sdt>
            <w:sdtPr>
              <w:alias w:val="Location"/>
              <w:tag w:val="Location"/>
              <w:id w:val="807176140"/>
              <w:placeholder>
                <w:docPart w:val="856742B62B7E48B48CB630EF892AEF2B"/>
              </w:placeholder>
              <w:temporary/>
              <w:showingPlcHdr/>
              <w15:appearance w15:val="hidden"/>
            </w:sdtPr>
            <w:sdtEndPr/>
            <w:sdtContent>
              <w:p w14:paraId="220100B1" w14:textId="77777777" w:rsidR="002B2D13" w:rsidRPr="00D60069" w:rsidRDefault="00D62E01" w:rsidP="00D62E01">
                <w:pPr>
                  <w:pStyle w:val="Heading3"/>
                </w:pPr>
                <w:r w:rsidRPr="00D60069">
                  <w:t>Location</w:t>
                </w:r>
              </w:p>
            </w:sdtContent>
          </w:sdt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14:paraId="499D7531" w14:textId="77777777" w:rsidTr="00096AA6">
        <w:trPr>
          <w:trHeight w:val="252"/>
        </w:trPr>
        <w:sdt>
          <w:sdtPr>
            <w:id w:val="834805806"/>
            <w:placeholder>
              <w:docPart w:val="5C0F628A03DE4C81A25F4B1DE5DF08C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  <w:tcMar>
                  <w:top w:w="144" w:type="dxa"/>
                </w:tcMar>
              </w:tcPr>
              <w:p w14:paraId="3FB9BEA4" w14:textId="77777777" w:rsidR="002B2D13" w:rsidRPr="00D60069" w:rsidRDefault="006344A8" w:rsidP="00B43E54">
                <w:pPr>
                  <w:pStyle w:val="Heading2"/>
                  <w:spacing w:before="0"/>
                  <w:outlineLvl w:val="1"/>
                </w:pPr>
                <w:r w:rsidRPr="00D60069">
                  <w:t>Meeting called by:</w:t>
                </w:r>
              </w:p>
            </w:tc>
          </w:sdtContent>
        </w:sdt>
        <w:sdt>
          <w:sdtPr>
            <w:id w:val="-760830803"/>
            <w:placeholder>
              <w:docPart w:val="DC029413166F4BBA9E61228A611A67C2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4" w:type="dxa"/>
                <w:tcMar>
                  <w:top w:w="144" w:type="dxa"/>
                </w:tcMar>
              </w:tcPr>
              <w:p w14:paraId="53D361CF" w14:textId="77777777" w:rsidR="002B2D13" w:rsidRPr="00D60069" w:rsidRDefault="00D62E01" w:rsidP="00B43E54">
                <w:pPr>
                  <w:spacing w:before="0"/>
                </w:pPr>
                <w:r w:rsidRPr="00D60069">
                  <w:t>Enter meeting organizer here</w:t>
                </w:r>
              </w:p>
            </w:tc>
          </w:sdtContent>
        </w:sdt>
        <w:tc>
          <w:tcPr>
            <w:tcW w:w="1779" w:type="dxa"/>
            <w:tcMar>
              <w:top w:w="144" w:type="dxa"/>
            </w:tcMar>
          </w:tcPr>
          <w:p w14:paraId="6F5C1FEF" w14:textId="77777777" w:rsidR="002B2D13" w:rsidRPr="00D60069" w:rsidRDefault="009B06F2" w:rsidP="00B43E54">
            <w:pPr>
              <w:pStyle w:val="Heading2"/>
              <w:spacing w:before="0"/>
              <w:outlineLvl w:val="1"/>
            </w:pPr>
            <w:sdt>
              <w:sdtPr>
                <w:id w:val="-442851289"/>
                <w:placeholder>
                  <w:docPart w:val="74B18A5DE5DA46EDA565167D16E9E1A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3C41F695" w14:textId="3757DA37" w:rsidR="002B2D13" w:rsidRPr="00D60069" w:rsidRDefault="00C93723" w:rsidP="00B43E54">
            <w:pPr>
              <w:spacing w:before="0"/>
            </w:pPr>
            <w:r>
              <w:t>Proposal Capture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14:paraId="5CB2E2F2" w14:textId="77777777" w:rsidTr="00E048B4">
        <w:tc>
          <w:tcPr>
            <w:tcW w:w="1980" w:type="dxa"/>
            <w:tcMar>
              <w:top w:w="144" w:type="dxa"/>
            </w:tcMar>
          </w:tcPr>
          <w:p w14:paraId="0D25E475" w14:textId="77777777" w:rsidR="002B2D13" w:rsidRPr="00D60069" w:rsidRDefault="009B06F2" w:rsidP="00B43E54">
            <w:pPr>
              <w:pStyle w:val="Heading2"/>
              <w:spacing w:before="0" w:after="0"/>
            </w:pPr>
            <w:sdt>
              <w:sdtPr>
                <w:id w:val="1643469904"/>
                <w:placeholder>
                  <w:docPart w:val="F1FA13C7A44A4784BE889568AC684EE7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01BA21E4" w14:textId="77777777" w:rsidR="002B2D13" w:rsidRPr="00D60069" w:rsidRDefault="009B06F2" w:rsidP="00B43E54">
            <w:pPr>
              <w:spacing w:before="0" w:after="0"/>
            </w:pPr>
            <w:sdt>
              <w:sdtPr>
                <w:id w:val="1219251900"/>
                <w:placeholder>
                  <w:docPart w:val="29F6497DE1044EB897DACFB530F77A15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Enter attendees here</w:t>
                </w:r>
              </w:sdtContent>
            </w:sdt>
          </w:p>
        </w:tc>
      </w:tr>
    </w:tbl>
    <w:p w14:paraId="07DC8774" w14:textId="77777777" w:rsidR="002B2D13" w:rsidRPr="00D60069" w:rsidRDefault="00950973">
      <w:pPr>
        <w:pStyle w:val="Heading1"/>
      </w:pPr>
      <w:r>
        <w:t>Agenda</w:t>
      </w:r>
    </w:p>
    <w:p w14:paraId="22947F47" w14:textId="10F952E7" w:rsidR="00950973" w:rsidRPr="00C93723" w:rsidRDefault="00C93723" w:rsidP="00C93723">
      <w:pPr>
        <w:rPr>
          <w:bCs/>
        </w:rPr>
      </w:pPr>
      <w:bookmarkStart w:id="0" w:name="MinuteItems"/>
      <w:bookmarkEnd w:id="0"/>
      <w:r>
        <w:rPr>
          <w:bCs/>
        </w:rPr>
        <w:t>The purpose of this meeting is to capture information from the proposal and the Q&amp;A session with the customer to ensure we all understand each of the main features the system is to implement.</w:t>
      </w:r>
      <w:r w:rsidR="007024FB">
        <w:rPr>
          <w:bCs/>
        </w:rPr>
        <w:t xml:space="preserve">  Please come prepared to brainstorm the functionality, and ideas for inclusion in the software.  You may have more than one session. Please </w:t>
      </w:r>
      <w:r w:rsidR="00F84B62">
        <w:rPr>
          <w:bCs/>
        </w:rPr>
        <w:t>capture all information in this single summary.</w:t>
      </w:r>
    </w:p>
    <w:p w14:paraId="35E391A6" w14:textId="77777777" w:rsidR="00950973" w:rsidRDefault="00950973" w:rsidP="00D62E01"/>
    <w:sdt>
      <w:sdtPr>
        <w:id w:val="1741980483"/>
        <w:placeholder>
          <w:docPart w:val="26B176C4AB8C4217A7F0ECEAC7D705C0"/>
        </w:placeholder>
        <w:temporary/>
        <w:showingPlcHdr/>
        <w15:appearance w15:val="hidden"/>
      </w:sdtPr>
      <w:sdtEndPr/>
      <w:sdtContent>
        <w:p w14:paraId="76575263" w14:textId="77777777" w:rsidR="00950973" w:rsidRPr="00D60069" w:rsidRDefault="00950973" w:rsidP="00950973">
          <w:pPr>
            <w:pStyle w:val="Heading1"/>
          </w:pPr>
          <w:r w:rsidRPr="00D60069">
            <w:t>Minutes</w:t>
          </w:r>
        </w:p>
      </w:sdtContent>
    </w:sdt>
    <w:p w14:paraId="0F008BF1" w14:textId="3FBC01CC" w:rsidR="00950973" w:rsidRDefault="00950973" w:rsidP="00950973">
      <w:pPr>
        <w:rPr>
          <w:b/>
        </w:rPr>
      </w:pPr>
      <w:r>
        <w:rPr>
          <w:b/>
        </w:rPr>
        <w:t>Capture notes about discussion here.</w:t>
      </w:r>
      <w:r w:rsidR="007024FB">
        <w:rPr>
          <w:b/>
        </w:rPr>
        <w:t xml:space="preserve">  </w:t>
      </w:r>
    </w:p>
    <w:p w14:paraId="2305464A" w14:textId="77777777" w:rsidR="00950973" w:rsidRDefault="00950973" w:rsidP="00950973">
      <w:pPr>
        <w:rPr>
          <w:b/>
        </w:rPr>
      </w:pPr>
    </w:p>
    <w:p w14:paraId="1C663F08" w14:textId="77777777" w:rsidR="00950973" w:rsidRDefault="00950973" w:rsidP="00950973">
      <w:pPr>
        <w:rPr>
          <w:b/>
        </w:rPr>
      </w:pPr>
    </w:p>
    <w:p w14:paraId="198CC796" w14:textId="77777777" w:rsidR="00950973" w:rsidRPr="00950973" w:rsidRDefault="00950973" w:rsidP="00950973">
      <w:pPr>
        <w:rPr>
          <w:b/>
        </w:rPr>
      </w:pPr>
    </w:p>
    <w:p w14:paraId="48D18961" w14:textId="44B549CB" w:rsidR="00950973" w:rsidRDefault="007024FB" w:rsidP="007024FB">
      <w:pPr>
        <w:pStyle w:val="Heading1"/>
        <w:pBdr>
          <w:bottom w:val="double" w:sz="4" w:space="0" w:color="000000" w:themeColor="text1"/>
        </w:pBdr>
        <w:jc w:val="left"/>
      </w:pPr>
      <w:r>
        <w:t>Team Member Acknowledgement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3325"/>
        <w:gridCol w:w="1980"/>
        <w:gridCol w:w="4950"/>
      </w:tblGrid>
      <w:tr w:rsidR="00F84B62" w:rsidRPr="00950973" w14:paraId="3E29BA4A" w14:textId="77777777" w:rsidTr="00F84B62">
        <w:tc>
          <w:tcPr>
            <w:tcW w:w="3325" w:type="dxa"/>
            <w:shd w:val="clear" w:color="auto" w:fill="808080" w:themeFill="background1" w:themeFillShade="80"/>
          </w:tcPr>
          <w:p w14:paraId="17E035A7" w14:textId="0F86BE3D" w:rsidR="00F84B62" w:rsidRPr="00950973" w:rsidRDefault="00F84B62" w:rsidP="007024FB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Team Member Name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14:paraId="0F76F4DA" w14:textId="38E677E0" w:rsidR="00F84B62" w:rsidRPr="00950973" w:rsidRDefault="00F84B62" w:rsidP="00F84B62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Attended (Y/N) </w:t>
            </w:r>
          </w:p>
        </w:tc>
        <w:tc>
          <w:tcPr>
            <w:tcW w:w="4950" w:type="dxa"/>
            <w:shd w:val="clear" w:color="auto" w:fill="808080" w:themeFill="background1" w:themeFillShade="80"/>
          </w:tcPr>
          <w:p w14:paraId="3C2A4F1C" w14:textId="27E61B66" w:rsidR="00F84B62" w:rsidRPr="00F84B62" w:rsidRDefault="00F84B62" w:rsidP="00F84B62">
            <w:pPr>
              <w:rPr>
                <w:b/>
                <w:i/>
                <w:iCs/>
                <w:color w:val="FFFFFF" w:themeColor="background1"/>
              </w:rPr>
            </w:pPr>
            <w:r w:rsidRPr="00F84B62">
              <w:rPr>
                <w:b/>
                <w:i/>
                <w:iCs/>
                <w:color w:val="FFFFFF" w:themeColor="background1"/>
              </w:rPr>
              <w:t>Use drawing tools to add your initials as acknowledgement that you reviewed the contents of this document. Submit only a single, final version.</w:t>
            </w:r>
          </w:p>
        </w:tc>
      </w:tr>
      <w:tr w:rsidR="00F84B62" w14:paraId="7F8CD5CE" w14:textId="77777777" w:rsidTr="00F84B62">
        <w:tc>
          <w:tcPr>
            <w:tcW w:w="3325" w:type="dxa"/>
          </w:tcPr>
          <w:p w14:paraId="6589AE1E" w14:textId="77777777" w:rsidR="00F84B62" w:rsidRDefault="00F84B62" w:rsidP="00950973"/>
        </w:tc>
        <w:tc>
          <w:tcPr>
            <w:tcW w:w="1980" w:type="dxa"/>
          </w:tcPr>
          <w:p w14:paraId="6DE991E2" w14:textId="77777777" w:rsidR="00F84B62" w:rsidRDefault="00F84B62" w:rsidP="00950973"/>
        </w:tc>
        <w:tc>
          <w:tcPr>
            <w:tcW w:w="4950" w:type="dxa"/>
          </w:tcPr>
          <w:p w14:paraId="582787AD" w14:textId="77777777" w:rsidR="00F84B62" w:rsidRDefault="00F84B62" w:rsidP="00950973"/>
        </w:tc>
      </w:tr>
      <w:tr w:rsidR="00F84B62" w14:paraId="3378A24C" w14:textId="77777777" w:rsidTr="00F84B62">
        <w:tc>
          <w:tcPr>
            <w:tcW w:w="3325" w:type="dxa"/>
          </w:tcPr>
          <w:p w14:paraId="05A4E020" w14:textId="77777777" w:rsidR="00F84B62" w:rsidRDefault="00F84B62" w:rsidP="00950973"/>
        </w:tc>
        <w:tc>
          <w:tcPr>
            <w:tcW w:w="1980" w:type="dxa"/>
          </w:tcPr>
          <w:p w14:paraId="2136EF10" w14:textId="77777777" w:rsidR="00F84B62" w:rsidRDefault="00F84B62" w:rsidP="00950973"/>
        </w:tc>
        <w:tc>
          <w:tcPr>
            <w:tcW w:w="4950" w:type="dxa"/>
          </w:tcPr>
          <w:p w14:paraId="239C0500" w14:textId="77777777" w:rsidR="00F84B62" w:rsidRDefault="00F84B62" w:rsidP="00950973"/>
        </w:tc>
      </w:tr>
      <w:tr w:rsidR="00F84B62" w14:paraId="03DFD5A3" w14:textId="77777777" w:rsidTr="00F84B62">
        <w:tc>
          <w:tcPr>
            <w:tcW w:w="3325" w:type="dxa"/>
          </w:tcPr>
          <w:p w14:paraId="63C14325" w14:textId="77777777" w:rsidR="00F84B62" w:rsidRDefault="00F84B62" w:rsidP="00950973"/>
        </w:tc>
        <w:tc>
          <w:tcPr>
            <w:tcW w:w="1980" w:type="dxa"/>
          </w:tcPr>
          <w:p w14:paraId="0839D2B0" w14:textId="77777777" w:rsidR="00F84B62" w:rsidRDefault="00F84B62" w:rsidP="00950973"/>
        </w:tc>
        <w:tc>
          <w:tcPr>
            <w:tcW w:w="4950" w:type="dxa"/>
          </w:tcPr>
          <w:p w14:paraId="192036B7" w14:textId="77777777" w:rsidR="00F84B62" w:rsidRDefault="00F84B62" w:rsidP="00950973"/>
        </w:tc>
      </w:tr>
      <w:tr w:rsidR="00F84B62" w14:paraId="30E9D5FB" w14:textId="77777777" w:rsidTr="00F84B62">
        <w:tc>
          <w:tcPr>
            <w:tcW w:w="3325" w:type="dxa"/>
          </w:tcPr>
          <w:p w14:paraId="317448B0" w14:textId="77777777" w:rsidR="00F84B62" w:rsidRDefault="00F84B62" w:rsidP="00950973"/>
        </w:tc>
        <w:tc>
          <w:tcPr>
            <w:tcW w:w="1980" w:type="dxa"/>
          </w:tcPr>
          <w:p w14:paraId="55155975" w14:textId="77777777" w:rsidR="00F84B62" w:rsidRDefault="00F84B62" w:rsidP="00950973"/>
        </w:tc>
        <w:tc>
          <w:tcPr>
            <w:tcW w:w="4950" w:type="dxa"/>
          </w:tcPr>
          <w:p w14:paraId="72BF5341" w14:textId="77777777" w:rsidR="00F84B62" w:rsidRDefault="00F84B62" w:rsidP="00950973"/>
        </w:tc>
      </w:tr>
    </w:tbl>
    <w:p w14:paraId="7ED5B316" w14:textId="77777777" w:rsidR="00950973" w:rsidRDefault="00950973" w:rsidP="00950973"/>
    <w:p w14:paraId="7017DD6D" w14:textId="77777777" w:rsidR="00950973" w:rsidRDefault="00950973" w:rsidP="00950973"/>
    <w:sectPr w:rsidR="00950973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7B8F3" w14:textId="77777777" w:rsidR="009B06F2" w:rsidRDefault="009B06F2">
      <w:pPr>
        <w:spacing w:before="0" w:after="0"/>
      </w:pPr>
      <w:r>
        <w:separator/>
      </w:r>
    </w:p>
  </w:endnote>
  <w:endnote w:type="continuationSeparator" w:id="0">
    <w:p w14:paraId="0409A2E9" w14:textId="77777777" w:rsidR="009B06F2" w:rsidRDefault="009B06F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FAC8C6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3DE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A77D1" w14:textId="77777777" w:rsidR="009B06F2" w:rsidRDefault="009B06F2">
      <w:pPr>
        <w:spacing w:before="0" w:after="0"/>
      </w:pPr>
      <w:r>
        <w:separator/>
      </w:r>
    </w:p>
  </w:footnote>
  <w:footnote w:type="continuationSeparator" w:id="0">
    <w:p w14:paraId="3C97EBF0" w14:textId="77777777" w:rsidR="009B06F2" w:rsidRDefault="009B06F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27ADB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6CA1A65"/>
    <w:multiLevelType w:val="hybridMultilevel"/>
    <w:tmpl w:val="70FAC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3764F"/>
    <w:multiLevelType w:val="hybridMultilevel"/>
    <w:tmpl w:val="216C9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973"/>
    <w:rsid w:val="00096AA6"/>
    <w:rsid w:val="001E0877"/>
    <w:rsid w:val="00271828"/>
    <w:rsid w:val="002B2D13"/>
    <w:rsid w:val="0034721D"/>
    <w:rsid w:val="003D5BF7"/>
    <w:rsid w:val="003F257D"/>
    <w:rsid w:val="004D4996"/>
    <w:rsid w:val="005A7328"/>
    <w:rsid w:val="006344A8"/>
    <w:rsid w:val="007024FB"/>
    <w:rsid w:val="0072304D"/>
    <w:rsid w:val="00734EEC"/>
    <w:rsid w:val="007F04FA"/>
    <w:rsid w:val="007F59DC"/>
    <w:rsid w:val="00950973"/>
    <w:rsid w:val="009B06F2"/>
    <w:rsid w:val="00B43E54"/>
    <w:rsid w:val="00C93723"/>
    <w:rsid w:val="00D60069"/>
    <w:rsid w:val="00D62E01"/>
    <w:rsid w:val="00D661EE"/>
    <w:rsid w:val="00E048B4"/>
    <w:rsid w:val="00EF3DE5"/>
    <w:rsid w:val="00F434DD"/>
    <w:rsid w:val="00F8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EA1947"/>
  <w15:docId w15:val="{8AE75DC4-69CC-42DD-921B-889CA88C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950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a0010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491D12BC0244BA8DAD6AC92EEE5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2A686-65FA-4229-B2E9-AA6C46E16CDD}"/>
      </w:docPartPr>
      <w:docPartBody>
        <w:p w:rsidR="004975B4" w:rsidRDefault="00CB1B35">
          <w:pPr>
            <w:pStyle w:val="7C491D12BC0244BA8DAD6AC92EEE52F3"/>
          </w:pPr>
          <w:r>
            <w:t>Time</w:t>
          </w:r>
        </w:p>
      </w:docPartBody>
    </w:docPart>
    <w:docPart>
      <w:docPartPr>
        <w:name w:val="856742B62B7E48B48CB630EF892AE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40B18-6864-4700-989A-3107FB9BCB81}"/>
      </w:docPartPr>
      <w:docPartBody>
        <w:p w:rsidR="004975B4" w:rsidRDefault="00CB1B35">
          <w:pPr>
            <w:pStyle w:val="856742B62B7E48B48CB630EF892AEF2B"/>
          </w:pPr>
          <w:r>
            <w:t>Location</w:t>
          </w:r>
        </w:p>
      </w:docPartBody>
    </w:docPart>
    <w:docPart>
      <w:docPartPr>
        <w:name w:val="5C0F628A03DE4C81A25F4B1DE5DF0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76A89-0A01-4BBA-97A3-9629B0462069}"/>
      </w:docPartPr>
      <w:docPartBody>
        <w:p w:rsidR="004975B4" w:rsidRDefault="00CB1B35">
          <w:pPr>
            <w:pStyle w:val="5C0F628A03DE4C81A25F4B1DE5DF08C7"/>
          </w:pPr>
          <w:r w:rsidRPr="00E048B4">
            <w:t>Meeting called by:</w:t>
          </w:r>
        </w:p>
      </w:docPartBody>
    </w:docPart>
    <w:docPart>
      <w:docPartPr>
        <w:name w:val="DC029413166F4BBA9E61228A611A6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6D15D-C410-4DBF-889F-280444CA6475}"/>
      </w:docPartPr>
      <w:docPartBody>
        <w:p w:rsidR="004975B4" w:rsidRDefault="00CB1B35">
          <w:pPr>
            <w:pStyle w:val="DC029413166F4BBA9E61228A611A67C2"/>
          </w:pPr>
          <w:r w:rsidRPr="00E048B4">
            <w:t>Enter meeting organizer here</w:t>
          </w:r>
        </w:p>
      </w:docPartBody>
    </w:docPart>
    <w:docPart>
      <w:docPartPr>
        <w:name w:val="74B18A5DE5DA46EDA565167D16E9E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7BABF-3E81-4F95-A12C-C42C8E51041E}"/>
      </w:docPartPr>
      <w:docPartBody>
        <w:p w:rsidR="004975B4" w:rsidRDefault="00CB1B35">
          <w:pPr>
            <w:pStyle w:val="74B18A5DE5DA46EDA565167D16E9E1A6"/>
          </w:pPr>
          <w:r w:rsidRPr="00E048B4">
            <w:t>Type of meeting:</w:t>
          </w:r>
        </w:p>
      </w:docPartBody>
    </w:docPart>
    <w:docPart>
      <w:docPartPr>
        <w:name w:val="F1FA13C7A44A4784BE889568AC684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A0607-B626-4BC4-B3C7-697DE153863E}"/>
      </w:docPartPr>
      <w:docPartBody>
        <w:p w:rsidR="004975B4" w:rsidRDefault="00CB1B35">
          <w:pPr>
            <w:pStyle w:val="F1FA13C7A44A4784BE889568AC684EE7"/>
          </w:pPr>
          <w:r>
            <w:t>Attendees:</w:t>
          </w:r>
        </w:p>
      </w:docPartBody>
    </w:docPart>
    <w:docPart>
      <w:docPartPr>
        <w:name w:val="29F6497DE1044EB897DACFB530F77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77C56-3C78-4822-9C72-8F1B8BF38399}"/>
      </w:docPartPr>
      <w:docPartBody>
        <w:p w:rsidR="004975B4" w:rsidRDefault="00CB1B35">
          <w:pPr>
            <w:pStyle w:val="29F6497DE1044EB897DACFB530F77A15"/>
          </w:pPr>
          <w:r>
            <w:t>Enter attendees here</w:t>
          </w:r>
        </w:p>
      </w:docPartBody>
    </w:docPart>
    <w:docPart>
      <w:docPartPr>
        <w:name w:val="26B176C4AB8C4217A7F0ECEAC7D70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3A8FE-DE99-4311-8EBC-CA044BFF6E09}"/>
      </w:docPartPr>
      <w:docPartBody>
        <w:p w:rsidR="004975B4" w:rsidRDefault="00914427" w:rsidP="00914427">
          <w:pPr>
            <w:pStyle w:val="26B176C4AB8C4217A7F0ECEAC7D705C0"/>
          </w:pPr>
          <w:r>
            <w:t>Minutes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427"/>
    <w:rsid w:val="004975B4"/>
    <w:rsid w:val="00914427"/>
    <w:rsid w:val="00BB346E"/>
    <w:rsid w:val="00CB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AC7C2AA2DC40A6BAAFA46253469A3A">
    <w:name w:val="7BAC7C2AA2DC40A6BAAFA46253469A3A"/>
  </w:style>
  <w:style w:type="paragraph" w:customStyle="1" w:styleId="7C491D12BC0244BA8DAD6AC92EEE52F3">
    <w:name w:val="7C491D12BC0244BA8DAD6AC92EEE52F3"/>
  </w:style>
  <w:style w:type="paragraph" w:customStyle="1" w:styleId="856742B62B7E48B48CB630EF892AEF2B">
    <w:name w:val="856742B62B7E48B48CB630EF892AEF2B"/>
  </w:style>
  <w:style w:type="paragraph" w:customStyle="1" w:styleId="5C0F628A03DE4C81A25F4B1DE5DF08C7">
    <w:name w:val="5C0F628A03DE4C81A25F4B1DE5DF08C7"/>
  </w:style>
  <w:style w:type="paragraph" w:customStyle="1" w:styleId="DC029413166F4BBA9E61228A611A67C2">
    <w:name w:val="DC029413166F4BBA9E61228A611A67C2"/>
  </w:style>
  <w:style w:type="paragraph" w:customStyle="1" w:styleId="74B18A5DE5DA46EDA565167D16E9E1A6">
    <w:name w:val="74B18A5DE5DA46EDA565167D16E9E1A6"/>
  </w:style>
  <w:style w:type="paragraph" w:customStyle="1" w:styleId="AD695985416F41EEA0EA9DF2ED8F672C">
    <w:name w:val="AD695985416F41EEA0EA9DF2ED8F672C"/>
  </w:style>
  <w:style w:type="paragraph" w:customStyle="1" w:styleId="515AA795CBFB441FB0454236D5E90C29">
    <w:name w:val="515AA795CBFB441FB0454236D5E90C29"/>
  </w:style>
  <w:style w:type="paragraph" w:customStyle="1" w:styleId="3E8F00BE8BA14706A6735BB9EB51EE78">
    <w:name w:val="3E8F00BE8BA14706A6735BB9EB51EE78"/>
  </w:style>
  <w:style w:type="paragraph" w:customStyle="1" w:styleId="77A450326E684162B37143921C5D7E4C">
    <w:name w:val="77A450326E684162B37143921C5D7E4C"/>
  </w:style>
  <w:style w:type="paragraph" w:customStyle="1" w:styleId="F1FA13C7A44A4784BE889568AC684EE7">
    <w:name w:val="F1FA13C7A44A4784BE889568AC684EE7"/>
  </w:style>
  <w:style w:type="paragraph" w:customStyle="1" w:styleId="29F6497DE1044EB897DACFB530F77A15">
    <w:name w:val="29F6497DE1044EB897DACFB530F77A15"/>
  </w:style>
  <w:style w:type="paragraph" w:customStyle="1" w:styleId="27A21952C82D4BCBBF3A63FDD1CEF2F1">
    <w:name w:val="27A21952C82D4BCBBF3A63FDD1CEF2F1"/>
  </w:style>
  <w:style w:type="paragraph" w:customStyle="1" w:styleId="26B176C4AB8C4217A7F0ECEAC7D705C0">
    <w:name w:val="26B176C4AB8C4217A7F0ECEAC7D705C0"/>
    <w:rsid w:val="009144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21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Allen</dc:creator>
  <cp:keywords/>
  <dc:description/>
  <cp:lastModifiedBy>Beth Allen</cp:lastModifiedBy>
  <cp:revision>10</cp:revision>
  <dcterms:created xsi:type="dcterms:W3CDTF">2018-08-20T17:37:00Z</dcterms:created>
  <dcterms:modified xsi:type="dcterms:W3CDTF">2022-01-21T01:41:00Z</dcterms:modified>
  <cp:version/>
</cp:coreProperties>
</file>